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9347483"/>
    <w:bookmarkStart w:id="1" w:name="_Toc456600917"/>
    <w:bookmarkStart w:id="2" w:name="_Toc456598586"/>
    <w:bookmarkStart w:id="3" w:name="_Toc452813577"/>
    <w:bookmarkStart w:id="4" w:name="_Toc436203377"/>
    <w:p w:rsidR="00D6380A" w:rsidRDefault="00F87924">
      <w:pPr>
        <w:spacing w:after="0" w:line="240" w:lineRule="auto"/>
        <w:rPr>
          <w:rFonts w:ascii="Arial" w:eastAsia="Times New Roman" w:hAnsi="Arial" w:cs="Arial"/>
          <w:b/>
          <w:bCs/>
          <w:kern w:val="32"/>
          <w:sz w:val="24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3C615" wp14:editId="451310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7924" w:rsidRPr="00F87924" w:rsidRDefault="00F87924" w:rsidP="00F879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00"/>
                              <w:jc w:val="center"/>
                              <w:textAlignment w:val="baseline"/>
                              <w:rPr>
                                <w:b/>
                                <w:sz w:val="20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20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FVM </w:t>
                            </w:r>
                            <w:r w:rsidRPr="00F87924">
                              <w:rPr>
                                <w:b/>
                                <w:sz w:val="20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FAÇA VOCÊ MESMO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3C61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J7TOXCgCAABbBAAADgAAAAAAAAAAAAAAAAAuAgAAZHJzL2Uyb0RvYy54bWxQ&#10;SwECLQAUAAYACAAAACEAS4kmzdYAAAAFAQAADwAAAAAAAAAAAAAAAACCBAAAZHJzL2Rvd25yZXYu&#10;eG1sUEsFBgAAAAAEAAQA8wAAAIUFAAAAAA==&#10;" filled="f" stroked="f">
                <v:textbox style="mso-fit-shape-to-text:t">
                  <w:txbxContent>
                    <w:p w:rsidR="00F87924" w:rsidRPr="00F87924" w:rsidRDefault="00F87924" w:rsidP="00F879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300"/>
                        <w:jc w:val="center"/>
                        <w:textAlignment w:val="baseline"/>
                        <w:rPr>
                          <w:b/>
                          <w:sz w:val="20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20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FVM </w:t>
                      </w:r>
                      <w:r w:rsidRPr="00F87924">
                        <w:rPr>
                          <w:b/>
                          <w:sz w:val="20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FAÇA VOCÊ MESMO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80A">
        <w:rPr>
          <w:sz w:val="24"/>
          <w:szCs w:val="24"/>
        </w:rPr>
        <w:br w:type="page"/>
      </w:r>
    </w:p>
    <w:p w:rsidR="00D6380A" w:rsidRDefault="00D6380A" w:rsidP="00D6380A">
      <w:pPr>
        <w:pStyle w:val="Ttulo1"/>
        <w:keepNext w:val="0"/>
        <w:widowControl w:val="0"/>
        <w:numPr>
          <w:ilvl w:val="0"/>
          <w:numId w:val="0"/>
        </w:numPr>
        <w:autoSpaceDE w:val="0"/>
        <w:autoSpaceDN w:val="0"/>
        <w:adjustRightInd w:val="0"/>
        <w:spacing w:before="300"/>
        <w:ind w:left="432"/>
        <w:jc w:val="both"/>
        <w:textAlignment w:val="baseline"/>
        <w:rPr>
          <w:sz w:val="24"/>
          <w:szCs w:val="24"/>
        </w:rPr>
      </w:pPr>
    </w:p>
    <w:p w:rsidR="00412DE1" w:rsidRPr="007D382D" w:rsidRDefault="002406E1" w:rsidP="00B302B0">
      <w:pPr>
        <w:pStyle w:val="Ttulo1"/>
        <w:keepNext w:val="0"/>
        <w:widowControl w:val="0"/>
        <w:autoSpaceDE w:val="0"/>
        <w:autoSpaceDN w:val="0"/>
        <w:adjustRightInd w:val="0"/>
        <w:spacing w:before="300"/>
        <w:jc w:val="both"/>
        <w:textAlignment w:val="baseline"/>
        <w:rPr>
          <w:sz w:val="24"/>
          <w:szCs w:val="24"/>
        </w:rPr>
      </w:pPr>
      <w:r w:rsidRPr="007D382D">
        <w:rPr>
          <w:sz w:val="24"/>
          <w:szCs w:val="24"/>
        </w:rPr>
        <w:t>HISTÓRICO</w:t>
      </w:r>
      <w:bookmarkEnd w:id="0"/>
    </w:p>
    <w:p w:rsidR="00412DE1" w:rsidRPr="00B0793D" w:rsidRDefault="00412DE1" w:rsidP="00412DE1">
      <w:pPr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1"/>
        <w:gridCol w:w="950"/>
        <w:gridCol w:w="2811"/>
        <w:gridCol w:w="3392"/>
      </w:tblGrid>
      <w:tr w:rsidR="00412DE1" w:rsidRPr="00B0793D" w:rsidTr="002406E1">
        <w:trPr>
          <w:jc w:val="center"/>
        </w:trPr>
        <w:tc>
          <w:tcPr>
            <w:tcW w:w="790" w:type="pct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558" w:type="pct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1655" w:type="pct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997" w:type="pct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Descrição</w:t>
            </w:r>
          </w:p>
        </w:tc>
      </w:tr>
      <w:tr w:rsidR="00412DE1" w:rsidRPr="00B0793D" w:rsidTr="002406E1">
        <w:trPr>
          <w:jc w:val="center"/>
        </w:trPr>
        <w:tc>
          <w:tcPr>
            <w:tcW w:w="790" w:type="pct"/>
          </w:tcPr>
          <w:p w:rsidR="00412DE1" w:rsidRPr="00B0793D" w:rsidRDefault="007331DA" w:rsidP="00A64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15/04</w:t>
            </w:r>
            <w:r w:rsidR="00A64BC4">
              <w:rPr>
                <w:rFonts w:ascii="Arial" w:hAnsi="Arial" w:cs="Arial"/>
              </w:rPr>
              <w:t>/2016</w:t>
            </w:r>
          </w:p>
        </w:tc>
        <w:tc>
          <w:tcPr>
            <w:tcW w:w="558" w:type="pct"/>
          </w:tcPr>
          <w:p w:rsidR="00412DE1" w:rsidRPr="00B0793D" w:rsidRDefault="009826F7" w:rsidP="006C5F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655" w:type="pct"/>
          </w:tcPr>
          <w:p w:rsidR="00412DE1" w:rsidRPr="00B0793D" w:rsidRDefault="007331DA" w:rsidP="001016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Damião Leonardo</w:t>
            </w:r>
          </w:p>
        </w:tc>
        <w:tc>
          <w:tcPr>
            <w:tcW w:w="1997" w:type="pct"/>
          </w:tcPr>
          <w:p w:rsidR="00412DE1" w:rsidRPr="0010164B" w:rsidRDefault="009826F7" w:rsidP="0010164B">
            <w:pPr>
              <w:rPr>
                <w:rFonts w:ascii="Arial" w:hAnsi="Arial" w:cs="Arial"/>
              </w:rPr>
            </w:pPr>
            <w:r w:rsidRPr="0010164B">
              <w:rPr>
                <w:rFonts w:ascii="Arial" w:hAnsi="Arial" w:cs="Arial"/>
              </w:rPr>
              <w:t xml:space="preserve">Elaboração do documento de </w:t>
            </w:r>
            <w:r w:rsidR="0010164B" w:rsidRPr="0010164B">
              <w:rPr>
                <w:rFonts w:ascii="Arial" w:hAnsi="Arial" w:cs="Arial"/>
              </w:rPr>
              <w:t>caso de uso.</w:t>
            </w:r>
          </w:p>
        </w:tc>
      </w:tr>
      <w:tr w:rsidR="0010164B" w:rsidRPr="00B0793D" w:rsidTr="002406E1">
        <w:trPr>
          <w:jc w:val="center"/>
        </w:trPr>
        <w:tc>
          <w:tcPr>
            <w:tcW w:w="790" w:type="pct"/>
          </w:tcPr>
          <w:p w:rsidR="0010164B" w:rsidRDefault="0010164B" w:rsidP="00A64BC4">
            <w:pPr>
              <w:rPr>
                <w:rFonts w:ascii="Arial" w:hAnsi="Arial" w:cs="Arial"/>
              </w:rPr>
            </w:pPr>
          </w:p>
        </w:tc>
        <w:tc>
          <w:tcPr>
            <w:tcW w:w="558" w:type="pct"/>
          </w:tcPr>
          <w:p w:rsidR="0010164B" w:rsidRDefault="0010164B" w:rsidP="00A64BC4">
            <w:pPr>
              <w:rPr>
                <w:rFonts w:ascii="Arial" w:hAnsi="Arial" w:cs="Arial"/>
              </w:rPr>
            </w:pPr>
          </w:p>
        </w:tc>
        <w:tc>
          <w:tcPr>
            <w:tcW w:w="1655" w:type="pct"/>
          </w:tcPr>
          <w:p w:rsidR="0010164B" w:rsidRDefault="0010164B" w:rsidP="009826F7">
            <w:pPr>
              <w:rPr>
                <w:rFonts w:ascii="Arial" w:hAnsi="Arial" w:cs="Arial"/>
              </w:rPr>
            </w:pPr>
          </w:p>
        </w:tc>
        <w:tc>
          <w:tcPr>
            <w:tcW w:w="1997" w:type="pct"/>
          </w:tcPr>
          <w:p w:rsidR="0010164B" w:rsidRPr="0010164B" w:rsidRDefault="0010164B" w:rsidP="009826F7">
            <w:pPr>
              <w:rPr>
                <w:rFonts w:ascii="Arial" w:hAnsi="Arial" w:cs="Arial"/>
              </w:rPr>
            </w:pPr>
          </w:p>
        </w:tc>
      </w:tr>
      <w:tr w:rsidR="00DA760A" w:rsidRPr="00B0793D" w:rsidTr="002406E1">
        <w:trPr>
          <w:jc w:val="center"/>
        </w:trPr>
        <w:tc>
          <w:tcPr>
            <w:tcW w:w="790" w:type="pct"/>
          </w:tcPr>
          <w:p w:rsidR="00DA760A" w:rsidRDefault="00DA760A" w:rsidP="006C5F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8" w:type="pct"/>
          </w:tcPr>
          <w:p w:rsidR="00DA760A" w:rsidRDefault="00DA760A" w:rsidP="0010164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5" w:type="pct"/>
          </w:tcPr>
          <w:p w:rsidR="00DA760A" w:rsidRDefault="00DA760A" w:rsidP="009826F7">
            <w:pPr>
              <w:rPr>
                <w:rFonts w:ascii="Arial" w:hAnsi="Arial" w:cs="Arial"/>
              </w:rPr>
            </w:pPr>
          </w:p>
        </w:tc>
        <w:tc>
          <w:tcPr>
            <w:tcW w:w="1997" w:type="pct"/>
          </w:tcPr>
          <w:p w:rsidR="00DA760A" w:rsidRPr="0010164B" w:rsidRDefault="00DA760A" w:rsidP="009826F7">
            <w:pPr>
              <w:rPr>
                <w:rFonts w:ascii="Arial" w:hAnsi="Arial" w:cs="Arial"/>
              </w:rPr>
            </w:pPr>
          </w:p>
        </w:tc>
      </w:tr>
    </w:tbl>
    <w:p w:rsidR="00412DE1" w:rsidRPr="00B0793D" w:rsidRDefault="00412DE1" w:rsidP="00412DE1">
      <w:pPr>
        <w:rPr>
          <w:rFonts w:ascii="Arial" w:hAnsi="Arial" w:cs="Arial"/>
        </w:rPr>
      </w:pPr>
    </w:p>
    <w:p w:rsidR="00412DE1" w:rsidRPr="007D382D" w:rsidRDefault="00412DE1" w:rsidP="00412DE1">
      <w:pPr>
        <w:pStyle w:val="Ttulo1"/>
        <w:keepNext w:val="0"/>
        <w:widowControl w:val="0"/>
        <w:tabs>
          <w:tab w:val="num" w:pos="432"/>
        </w:tabs>
        <w:autoSpaceDE w:val="0"/>
        <w:autoSpaceDN w:val="0"/>
        <w:adjustRightInd w:val="0"/>
        <w:spacing w:before="300"/>
        <w:ind w:left="431" w:hanging="431"/>
        <w:jc w:val="both"/>
        <w:textAlignment w:val="baseline"/>
        <w:rPr>
          <w:sz w:val="24"/>
          <w:szCs w:val="24"/>
        </w:rPr>
      </w:pPr>
      <w:r w:rsidRPr="00B0793D">
        <w:br w:type="page"/>
      </w:r>
      <w:bookmarkStart w:id="5" w:name="_Toc329347484"/>
      <w:r w:rsidR="007D382D" w:rsidRPr="007D382D">
        <w:rPr>
          <w:sz w:val="24"/>
          <w:szCs w:val="24"/>
        </w:rPr>
        <w:lastRenderedPageBreak/>
        <w:t>INTRODUÇÃO</w:t>
      </w:r>
      <w:bookmarkEnd w:id="1"/>
      <w:bookmarkEnd w:id="2"/>
      <w:bookmarkEnd w:id="5"/>
    </w:p>
    <w:p w:rsidR="00412DE1" w:rsidRDefault="00412DE1" w:rsidP="00B302B0">
      <w:pPr>
        <w:pStyle w:val="Ttulo2"/>
      </w:pPr>
      <w:bookmarkStart w:id="6" w:name="_Toc329347485"/>
      <w:r w:rsidRPr="00B0793D">
        <w:t>Objetivos</w:t>
      </w:r>
      <w:bookmarkEnd w:id="6"/>
    </w:p>
    <w:p w:rsidR="009826F7" w:rsidRPr="00F6244C" w:rsidRDefault="009826F7" w:rsidP="00F6244C">
      <w:pPr>
        <w:pStyle w:val="Explicao"/>
      </w:pPr>
      <w:bookmarkStart w:id="7" w:name="_Toc329347486"/>
      <w:bookmarkStart w:id="8" w:name="_Toc456600921"/>
      <w:bookmarkStart w:id="9" w:name="_Toc456598590"/>
      <w:r w:rsidRPr="00F6244C">
        <w:t xml:space="preserve">Esse documento tem por objetivo apresentar e registrar </w:t>
      </w:r>
      <w:r w:rsidR="00DA760A">
        <w:t xml:space="preserve">o caso de uso </w:t>
      </w:r>
      <w:r w:rsidR="007331DA">
        <w:t>Cliente</w:t>
      </w:r>
    </w:p>
    <w:p w:rsidR="009826F7" w:rsidRPr="00F6244C" w:rsidRDefault="009826F7" w:rsidP="00F6244C">
      <w:pPr>
        <w:pStyle w:val="Explicao"/>
      </w:pPr>
    </w:p>
    <w:p w:rsidR="009826F7" w:rsidRPr="00F6244C" w:rsidRDefault="009826F7" w:rsidP="009826F7">
      <w:pPr>
        <w:jc w:val="both"/>
        <w:rPr>
          <w:color w:val="0D0D0D" w:themeColor="text1" w:themeTint="F2"/>
        </w:rPr>
      </w:pPr>
      <w:r w:rsidRPr="00F6244C">
        <w:rPr>
          <w:rFonts w:ascii="Arial" w:hAnsi="Arial" w:cs="Arial"/>
          <w:color w:val="0D0D0D" w:themeColor="text1" w:themeTint="F2"/>
          <w:sz w:val="24"/>
          <w:szCs w:val="24"/>
        </w:rPr>
        <w:t>Exemplo:</w:t>
      </w:r>
    </w:p>
    <w:p w:rsidR="009826F7" w:rsidRPr="005E6DAC" w:rsidRDefault="009826F7" w:rsidP="009826F7">
      <w:pPr>
        <w:jc w:val="both"/>
        <w:rPr>
          <w:rFonts w:ascii="Arial" w:hAnsi="Arial" w:cs="Arial"/>
          <w:sz w:val="24"/>
          <w:szCs w:val="24"/>
        </w:rPr>
      </w:pPr>
      <w:r w:rsidRPr="00F6244C">
        <w:rPr>
          <w:rFonts w:ascii="Arial" w:hAnsi="Arial" w:cs="Arial"/>
          <w:color w:val="0D0D0D" w:themeColor="text1" w:themeTint="F2"/>
          <w:sz w:val="24"/>
          <w:szCs w:val="24"/>
        </w:rPr>
        <w:t>Esse documen</w:t>
      </w:r>
      <w:r w:rsidR="007331DA">
        <w:rPr>
          <w:rFonts w:ascii="Arial" w:hAnsi="Arial" w:cs="Arial"/>
          <w:color w:val="0D0D0D" w:themeColor="text1" w:themeTint="F2"/>
          <w:sz w:val="24"/>
          <w:szCs w:val="24"/>
        </w:rPr>
        <w:t>to tem por objetivo descrever os</w:t>
      </w:r>
      <w:r w:rsidRPr="00F6244C">
        <w:rPr>
          <w:rFonts w:ascii="Arial" w:hAnsi="Arial" w:cs="Arial"/>
          <w:color w:val="0D0D0D" w:themeColor="text1" w:themeTint="F2"/>
          <w:sz w:val="24"/>
          <w:szCs w:val="24"/>
        </w:rPr>
        <w:t xml:space="preserve"> casos de uso do</w:t>
      </w:r>
      <w:r w:rsidR="007331DA">
        <w:rPr>
          <w:rFonts w:ascii="Arial" w:hAnsi="Arial" w:cs="Arial"/>
          <w:color w:val="0D0D0D" w:themeColor="text1" w:themeTint="F2"/>
          <w:sz w:val="24"/>
          <w:szCs w:val="24"/>
        </w:rPr>
        <w:t xml:space="preserve"> Cliente do projeto</w:t>
      </w:r>
      <w:r w:rsidRPr="00F6244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F87924">
        <w:rPr>
          <w:rStyle w:val="ExplicaoChar"/>
          <w:rFonts w:eastAsia="Calibri"/>
        </w:rPr>
        <w:t>FVM – Faça Você Mesmo.</w:t>
      </w:r>
    </w:p>
    <w:p w:rsidR="00412DE1" w:rsidRPr="0010164B" w:rsidRDefault="004215CD" w:rsidP="00B302B0">
      <w:pPr>
        <w:pStyle w:val="Ttulo2"/>
      </w:pPr>
      <w:r w:rsidRPr="0010164B">
        <w:t>Público Alvo</w:t>
      </w:r>
      <w:bookmarkEnd w:id="7"/>
    </w:p>
    <w:p w:rsidR="00F6244C" w:rsidRPr="0010164B" w:rsidRDefault="00DA760A" w:rsidP="00DA760A">
      <w:pPr>
        <w:widowControl w:val="0"/>
        <w:numPr>
          <w:ilvl w:val="0"/>
          <w:numId w:val="18"/>
        </w:numPr>
        <w:suppressAutoHyphens/>
        <w:autoSpaceDE w:val="0"/>
        <w:spacing w:after="0" w:line="240" w:lineRule="atLeast"/>
        <w:jc w:val="both"/>
        <w:textAlignment w:val="baseline"/>
        <w:rPr>
          <w:rFonts w:ascii="Arial" w:hAnsi="Arial" w:cs="Arial"/>
        </w:rPr>
      </w:pPr>
      <w:bookmarkStart w:id="10" w:name="_Toc329347487"/>
      <w:r>
        <w:rPr>
          <w:rFonts w:ascii="Arial" w:hAnsi="Arial" w:cs="Arial"/>
          <w:color w:val="000000"/>
        </w:rPr>
        <w:t>E</w:t>
      </w:r>
      <w:r w:rsidRPr="00DA760A">
        <w:rPr>
          <w:rFonts w:ascii="Arial" w:hAnsi="Arial" w:cs="Arial"/>
          <w:color w:val="000000"/>
        </w:rPr>
        <w:t>quipe, gerente de projeto e cliente</w:t>
      </w:r>
      <w:r w:rsidR="007331DA">
        <w:rPr>
          <w:rFonts w:ascii="Arial" w:hAnsi="Arial" w:cs="Arial"/>
          <w:color w:val="000000"/>
        </w:rPr>
        <w:t xml:space="preserve"> e analista do sistema.</w:t>
      </w:r>
    </w:p>
    <w:p w:rsidR="00412DE1" w:rsidRPr="00B0793D" w:rsidRDefault="00412DE1" w:rsidP="00B302B0">
      <w:pPr>
        <w:pStyle w:val="Ttulo2"/>
      </w:pPr>
      <w:r w:rsidRPr="00B0793D">
        <w:t>Glossário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9"/>
        <w:gridCol w:w="6195"/>
      </w:tblGrid>
      <w:tr w:rsidR="00412DE1" w:rsidRPr="00B0793D" w:rsidTr="006C5F50">
        <w:tc>
          <w:tcPr>
            <w:tcW w:w="2518" w:type="dxa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Verbete</w:t>
            </w:r>
          </w:p>
        </w:tc>
        <w:tc>
          <w:tcPr>
            <w:tcW w:w="6977" w:type="dxa"/>
            <w:shd w:val="clear" w:color="auto" w:fill="D9D9D9"/>
          </w:tcPr>
          <w:p w:rsidR="00412DE1" w:rsidRPr="00B0793D" w:rsidRDefault="00412DE1" w:rsidP="006C5F50">
            <w:pPr>
              <w:jc w:val="center"/>
              <w:rPr>
                <w:rFonts w:ascii="Arial" w:hAnsi="Arial" w:cs="Arial"/>
                <w:b/>
              </w:rPr>
            </w:pPr>
            <w:r w:rsidRPr="00B0793D">
              <w:rPr>
                <w:rFonts w:ascii="Arial" w:hAnsi="Arial" w:cs="Arial"/>
                <w:b/>
              </w:rPr>
              <w:t>Definição</w:t>
            </w:r>
          </w:p>
        </w:tc>
      </w:tr>
      <w:tr w:rsidR="00412DE1" w:rsidRPr="00B0793D" w:rsidTr="006C5F50">
        <w:tc>
          <w:tcPr>
            <w:tcW w:w="2518" w:type="dxa"/>
          </w:tcPr>
          <w:p w:rsidR="00412DE1" w:rsidRPr="00B0793D" w:rsidRDefault="00F6244C" w:rsidP="00F6244C">
            <w:pPr>
              <w:pStyle w:val="Explicao"/>
            </w:pPr>
            <w:r w:rsidRPr="000B1178">
              <w:t>API</w:t>
            </w:r>
          </w:p>
        </w:tc>
        <w:tc>
          <w:tcPr>
            <w:tcW w:w="6977" w:type="dxa"/>
          </w:tcPr>
          <w:p w:rsidR="00412DE1" w:rsidRPr="00B0793D" w:rsidRDefault="0010164B" w:rsidP="0010164B">
            <w:pPr>
              <w:pStyle w:val="Explicao"/>
            </w:pPr>
            <w:r w:rsidRPr="0010164B">
              <w:rPr>
                <w:i/>
              </w:rPr>
              <w:t>Application Programming Interface</w:t>
            </w:r>
            <w:r>
              <w:rPr>
                <w:i/>
              </w:rPr>
              <w:t xml:space="preserve"> </w:t>
            </w:r>
            <w:r>
              <w:t>(</w:t>
            </w:r>
            <w:r w:rsidRPr="0010164B">
              <w:t>Interface de Programação de Aplicações</w:t>
            </w:r>
            <w:r>
              <w:t>)</w:t>
            </w:r>
            <w:r w:rsidR="00F6244C" w:rsidRPr="00F6244C">
              <w:t>.</w:t>
            </w:r>
          </w:p>
        </w:tc>
      </w:tr>
    </w:tbl>
    <w:p w:rsidR="00412DE1" w:rsidRPr="00B0793D" w:rsidRDefault="00604A93" w:rsidP="00B302B0">
      <w:pPr>
        <w:pStyle w:val="Ttulo2"/>
      </w:pPr>
      <w:bookmarkStart w:id="11" w:name="_Toc329347488"/>
      <w:r>
        <w:t>R</w:t>
      </w:r>
      <w:r w:rsidRPr="00B0793D">
        <w:t>eferências</w:t>
      </w:r>
      <w:bookmarkEnd w:id="8"/>
      <w:bookmarkEnd w:id="9"/>
      <w:bookmarkEnd w:id="11"/>
    </w:p>
    <w:p w:rsidR="00412DE1" w:rsidRPr="00B0793D" w:rsidRDefault="00DA760A" w:rsidP="00F6244C">
      <w:pPr>
        <w:pStyle w:val="Explicao"/>
      </w:pPr>
      <w:bookmarkStart w:id="12" w:name="_Toc436203381"/>
      <w:bookmarkStart w:id="13" w:name="_Toc100995321"/>
      <w:bookmarkStart w:id="14" w:name="_Toc126121636"/>
      <w:bookmarkEnd w:id="3"/>
      <w:bookmarkEnd w:id="4"/>
      <w:r w:rsidRPr="00DA760A">
        <w:t>Ata da reunião - Brainstorm</w:t>
      </w:r>
    </w:p>
    <w:p w:rsidR="00412DE1" w:rsidRDefault="0050722E" w:rsidP="00412DE1">
      <w:pPr>
        <w:pStyle w:val="Ttulo1"/>
        <w:keepNext w:val="0"/>
        <w:widowControl w:val="0"/>
        <w:tabs>
          <w:tab w:val="num" w:pos="432"/>
        </w:tabs>
        <w:autoSpaceDE w:val="0"/>
        <w:autoSpaceDN w:val="0"/>
        <w:adjustRightInd w:val="0"/>
        <w:spacing w:before="300"/>
        <w:ind w:left="431" w:hanging="431"/>
        <w:jc w:val="both"/>
        <w:textAlignment w:val="baseline"/>
        <w:rPr>
          <w:sz w:val="24"/>
          <w:szCs w:val="24"/>
        </w:rPr>
      </w:pPr>
      <w:bookmarkStart w:id="15" w:name="_Toc329347489"/>
      <w:bookmarkEnd w:id="12"/>
      <w:bookmarkEnd w:id="13"/>
      <w:bookmarkEnd w:id="14"/>
      <w:r>
        <w:rPr>
          <w:sz w:val="24"/>
          <w:szCs w:val="24"/>
        </w:rPr>
        <w:t>CASOS DE USO</w:t>
      </w:r>
      <w:bookmarkEnd w:id="15"/>
    </w:p>
    <w:p w:rsidR="0050722E" w:rsidRPr="00C16BD5" w:rsidRDefault="007331DA" w:rsidP="0050722E">
      <w:pPr>
        <w:pStyle w:val="Ttulo2"/>
      </w:pPr>
      <w:r>
        <w:t>Adicionar Cliente</w:t>
      </w:r>
    </w:p>
    <w:p w:rsidR="00223E23" w:rsidRDefault="00223E23" w:rsidP="00223E23">
      <w:pPr>
        <w:pStyle w:val="Ttulo2"/>
      </w:pPr>
      <w:bookmarkStart w:id="16" w:name="_Toc329347491"/>
      <w:r>
        <w:t>Descrição do caso de Uso</w:t>
      </w:r>
      <w:bookmarkEnd w:id="16"/>
      <w:r>
        <w:t xml:space="preserve"> </w:t>
      </w:r>
    </w:p>
    <w:p w:rsidR="00223E23" w:rsidRPr="008147B2" w:rsidRDefault="000A1E63" w:rsidP="00223E23">
      <w:pPr>
        <w:jc w:val="both"/>
        <w:rPr>
          <w:rFonts w:ascii="Arial" w:hAnsi="Arial" w:cs="Arial"/>
          <w:iCs/>
          <w:color w:val="0000FF"/>
          <w:sz w:val="24"/>
          <w:szCs w:val="24"/>
          <w:lang w:eastAsia="pt-BR"/>
        </w:rPr>
      </w:pPr>
      <w:r w:rsidRPr="000A1E63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Nes</w:t>
      </w:r>
      <w:r w:rsidR="00BB6171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te </w:t>
      </w:r>
      <w:r w:rsidR="0023129B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Caso de Uso</w:t>
      </w:r>
      <w:r w:rsidR="007331DA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 o </w:t>
      </w:r>
      <w:r w:rsidR="009945F9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Administrador</w:t>
      </w:r>
      <w:r w:rsidR="007331DA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 irar se cadastrar no sistema para assim está apto a iniciar seus pedidos.</w:t>
      </w:r>
    </w:p>
    <w:p w:rsidR="00223E23" w:rsidRPr="008147B2" w:rsidRDefault="00223E23" w:rsidP="00223E23">
      <w:pPr>
        <w:pStyle w:val="Ttulo2"/>
        <w:rPr>
          <w:szCs w:val="24"/>
        </w:rPr>
      </w:pPr>
      <w:bookmarkStart w:id="17" w:name="_Toc329347492"/>
      <w:r w:rsidRPr="008147B2">
        <w:rPr>
          <w:szCs w:val="24"/>
        </w:rPr>
        <w:t>Especificação do caso de uso</w:t>
      </w:r>
      <w:bookmarkEnd w:id="1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6"/>
        <w:gridCol w:w="5868"/>
      </w:tblGrid>
      <w:tr w:rsidR="0050722E" w:rsidRPr="008147B2" w:rsidTr="008147B2">
        <w:tc>
          <w:tcPr>
            <w:tcW w:w="2660" w:type="dxa"/>
            <w:shd w:val="clear" w:color="auto" w:fill="8DB3E2" w:themeFill="text2" w:themeFillTint="66"/>
          </w:tcPr>
          <w:p w:rsidR="0050722E" w:rsidRPr="008147B2" w:rsidRDefault="00223E23" w:rsidP="005072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5984" w:type="dxa"/>
          </w:tcPr>
          <w:p w:rsidR="0050722E" w:rsidRPr="000A1E63" w:rsidRDefault="000A1E63" w:rsidP="000A1E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 w:rsidRPr="000A1E63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Usuário</w:t>
            </w:r>
            <w:r w:rsidR="003E7BF1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  <w:tr w:rsidR="0050722E" w:rsidRPr="008147B2" w:rsidTr="008147B2">
        <w:tc>
          <w:tcPr>
            <w:tcW w:w="2660" w:type="dxa"/>
            <w:shd w:val="clear" w:color="auto" w:fill="8DB3E2" w:themeFill="text2" w:themeFillTint="66"/>
          </w:tcPr>
          <w:p w:rsidR="0050722E" w:rsidRPr="008147B2" w:rsidRDefault="00223E23" w:rsidP="005072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50722E" w:rsidRPr="008147B2" w:rsidRDefault="00DA2A47" w:rsidP="00DA76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945F9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>
              <w:rPr>
                <w:rFonts w:ascii="Arial" w:hAnsi="Arial" w:cs="Arial"/>
                <w:sz w:val="24"/>
                <w:szCs w:val="24"/>
              </w:rPr>
              <w:t xml:space="preserve">terá que </w:t>
            </w:r>
            <w:r w:rsidR="00DA760A">
              <w:rPr>
                <w:rFonts w:ascii="Arial" w:hAnsi="Arial" w:cs="Arial"/>
                <w:sz w:val="24"/>
                <w:szCs w:val="24"/>
              </w:rPr>
              <w:t>estar com conexão a internet</w:t>
            </w:r>
            <w:r w:rsidR="00B46E8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0722E" w:rsidRPr="008147B2" w:rsidTr="008147B2">
        <w:tc>
          <w:tcPr>
            <w:tcW w:w="2660" w:type="dxa"/>
            <w:shd w:val="clear" w:color="auto" w:fill="8DB3E2" w:themeFill="text2" w:themeFillTint="66"/>
          </w:tcPr>
          <w:p w:rsidR="0050722E" w:rsidRPr="008147B2" w:rsidRDefault="00223E23" w:rsidP="005072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Fluxos Principais</w:t>
            </w:r>
            <w:r w:rsidR="00EA093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3661A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="00F3661A">
              <w:rPr>
                <w:rFonts w:ascii="Arial" w:hAnsi="Arial" w:cs="Arial"/>
                <w:b/>
                <w:sz w:val="24"/>
                <w:szCs w:val="24"/>
              </w:rPr>
              <w:t>Happy</w:t>
            </w:r>
            <w:proofErr w:type="spellEnd"/>
            <w:r w:rsidR="00F3661A">
              <w:rPr>
                <w:rFonts w:ascii="Arial" w:hAnsi="Arial" w:cs="Arial"/>
                <w:b/>
                <w:sz w:val="24"/>
                <w:szCs w:val="24"/>
              </w:rPr>
              <w:t>-Day)</w:t>
            </w:r>
          </w:p>
        </w:tc>
        <w:tc>
          <w:tcPr>
            <w:tcW w:w="5984" w:type="dxa"/>
          </w:tcPr>
          <w:p w:rsidR="007331DA" w:rsidRDefault="007331DA" w:rsidP="00B46E80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</w:t>
            </w:r>
            <w:r w:rsidR="009945F9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entra no sistema, seja via web ou desktop</w:t>
            </w:r>
          </w:p>
          <w:p w:rsidR="00DA2A47" w:rsidRDefault="00B46E80" w:rsidP="00B46E80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</w:t>
            </w:r>
            <w:r w:rsidR="009945F9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 w:rsidR="009945F9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entra na tela dos clientes;</w:t>
            </w:r>
          </w:p>
          <w:p w:rsidR="009945F9" w:rsidRDefault="009945F9" w:rsidP="00B46E80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Administrador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seleciona o botão “novo”</w:t>
            </w:r>
          </w:p>
          <w:p w:rsidR="00B46E80" w:rsidRDefault="001E7926" w:rsidP="00B46E80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</w:t>
            </w:r>
            <w:r w:rsidR="009945F9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 w:rsidR="007331DA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preenche todos os campos</w:t>
            </w:r>
            <w:r w:rsidR="00B46E80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;</w:t>
            </w:r>
          </w:p>
          <w:p w:rsidR="00B46E80" w:rsidRDefault="001E7926" w:rsidP="00B46E80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Confirma no botão </w:t>
            </w:r>
            <w:r w:rsidR="00BC169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“</w:t>
            </w:r>
            <w:r w:rsidR="007331DA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Salvar</w:t>
            </w:r>
            <w:r w:rsidR="00BC169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”.</w:t>
            </w:r>
          </w:p>
          <w:p w:rsidR="0050722E" w:rsidRPr="007331DA" w:rsidRDefault="00B46E80" w:rsidP="007331DA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 tela exibe um</w:t>
            </w:r>
            <w:r w:rsidR="001E7926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 mensagem de: “</w:t>
            </w:r>
            <w:r w:rsidR="007331DA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Usuário</w:t>
            </w:r>
            <w:r w:rsidR="001E7926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7331DA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Adicionado</w:t>
            </w:r>
            <w:r w:rsidR="001E7926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com Sucesso”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;</w:t>
            </w:r>
          </w:p>
        </w:tc>
      </w:tr>
      <w:tr w:rsidR="0050722E" w:rsidRPr="008147B2" w:rsidTr="008147B2">
        <w:tc>
          <w:tcPr>
            <w:tcW w:w="2660" w:type="dxa"/>
            <w:shd w:val="clear" w:color="auto" w:fill="8DB3E2" w:themeFill="text2" w:themeFillTint="66"/>
          </w:tcPr>
          <w:p w:rsidR="0050722E" w:rsidRPr="008147B2" w:rsidRDefault="00223E23" w:rsidP="005072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984" w:type="dxa"/>
          </w:tcPr>
          <w:p w:rsidR="00BC1692" w:rsidRPr="00BC1692" w:rsidRDefault="009945F9" w:rsidP="009945F9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através da tela principal </w:t>
            </w:r>
            <w:r w:rsidR="00B413C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seleciona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o botão “adicionar” e “adicionar cliente” e </w:t>
            </w:r>
            <w:r w:rsidR="00B413C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será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direcionado para o fluxo principal 4.</w:t>
            </w:r>
          </w:p>
        </w:tc>
      </w:tr>
      <w:tr w:rsidR="0050722E" w:rsidRPr="008147B2" w:rsidTr="008147B2">
        <w:tc>
          <w:tcPr>
            <w:tcW w:w="2660" w:type="dxa"/>
            <w:shd w:val="clear" w:color="auto" w:fill="8DB3E2" w:themeFill="text2" w:themeFillTint="66"/>
          </w:tcPr>
          <w:p w:rsidR="0050722E" w:rsidRPr="008147B2" w:rsidRDefault="00223E23" w:rsidP="005072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lastRenderedPageBreak/>
              <w:t>Exceções</w:t>
            </w:r>
          </w:p>
        </w:tc>
        <w:tc>
          <w:tcPr>
            <w:tcW w:w="5984" w:type="dxa"/>
          </w:tcPr>
          <w:p w:rsidR="00023C9B" w:rsidRDefault="00023C9B" w:rsidP="00652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1. </w:t>
            </w:r>
            <w:r w:rsidR="0069670D" w:rsidRPr="00652127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O </w:t>
            </w:r>
            <w:r w:rsidR="009945F9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 w:rsidR="009945F9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confirma no botão sem preencher todos os campos</w:t>
            </w:r>
            <w:r w:rsidR="0069670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;</w:t>
            </w:r>
          </w:p>
          <w:p w:rsidR="0050722E" w:rsidRPr="0069670D" w:rsidRDefault="00652127" w:rsidP="009945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800000"/>
                <w:sz w:val="24"/>
                <w:szCs w:val="24"/>
                <w:lang w:eastAsia="pt-BR"/>
              </w:rPr>
            </w:pPr>
            <w:r w:rsidRPr="00652127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2</w:t>
            </w:r>
            <w:r w:rsidR="00023C9B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.</w:t>
            </w:r>
            <w:r w:rsidR="009945F9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9945F9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O  </w:t>
            </w:r>
            <w:r w:rsidR="009945F9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Administrador</w:t>
            </w:r>
            <w:proofErr w:type="gramEnd"/>
            <w:r w:rsidR="009945F9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9945F9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não verificar as mensagens de exibição </w:t>
            </w:r>
            <w:r w:rsidR="003E7BF1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</w:tbl>
    <w:p w:rsidR="00412DE1" w:rsidRPr="008147B2" w:rsidRDefault="00412DE1" w:rsidP="006D63EB">
      <w:pPr>
        <w:rPr>
          <w:rFonts w:ascii="Arial" w:hAnsi="Arial" w:cs="Arial"/>
          <w:sz w:val="24"/>
          <w:szCs w:val="24"/>
        </w:rPr>
      </w:pPr>
    </w:p>
    <w:p w:rsidR="009945F9" w:rsidRDefault="009945F9" w:rsidP="009945F9">
      <w:pPr>
        <w:pStyle w:val="Ttulo1"/>
        <w:keepNext w:val="0"/>
        <w:widowControl w:val="0"/>
        <w:tabs>
          <w:tab w:val="num" w:pos="432"/>
        </w:tabs>
        <w:autoSpaceDE w:val="0"/>
        <w:autoSpaceDN w:val="0"/>
        <w:adjustRightInd w:val="0"/>
        <w:spacing w:before="300"/>
        <w:ind w:left="431" w:hanging="431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CASOS DE USO</w:t>
      </w:r>
    </w:p>
    <w:p w:rsidR="009945F9" w:rsidRPr="00C16BD5" w:rsidRDefault="009945F9" w:rsidP="009945F9">
      <w:pPr>
        <w:pStyle w:val="Ttulo2"/>
      </w:pPr>
      <w:r>
        <w:t>Adicionar Cliente</w:t>
      </w:r>
    </w:p>
    <w:p w:rsidR="009945F9" w:rsidRDefault="009945F9" w:rsidP="009945F9">
      <w:pPr>
        <w:pStyle w:val="Ttulo2"/>
      </w:pPr>
      <w:r>
        <w:t xml:space="preserve">Descrição do caso de Uso </w:t>
      </w:r>
    </w:p>
    <w:p w:rsidR="009945F9" w:rsidRPr="008147B2" w:rsidRDefault="009945F9" w:rsidP="009945F9">
      <w:pPr>
        <w:jc w:val="both"/>
        <w:rPr>
          <w:rFonts w:ascii="Arial" w:hAnsi="Arial" w:cs="Arial"/>
          <w:iCs/>
          <w:color w:val="0000FF"/>
          <w:sz w:val="24"/>
          <w:szCs w:val="24"/>
          <w:lang w:eastAsia="pt-BR"/>
        </w:rPr>
      </w:pPr>
      <w:r w:rsidRPr="000A1E63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Nes</w:t>
      </w:r>
      <w:r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te Caso de Uso o usuário irar se cadastrar no sistema para assim está apto a iniciar seus pedidos.</w:t>
      </w:r>
    </w:p>
    <w:p w:rsidR="009945F9" w:rsidRPr="008147B2" w:rsidRDefault="009945F9" w:rsidP="009945F9">
      <w:pPr>
        <w:pStyle w:val="Ttulo2"/>
        <w:rPr>
          <w:szCs w:val="24"/>
        </w:rPr>
      </w:pPr>
      <w:r w:rsidRPr="008147B2">
        <w:rPr>
          <w:szCs w:val="24"/>
        </w:rPr>
        <w:t>Especificação do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6"/>
        <w:gridCol w:w="5868"/>
      </w:tblGrid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5984" w:type="dxa"/>
          </w:tcPr>
          <w:p w:rsidR="009945F9" w:rsidRPr="000A1E63" w:rsidRDefault="009945F9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 w:rsidRPr="000A1E63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Usuário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9945F9" w:rsidRPr="008147B2" w:rsidRDefault="009945F9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terá que estar com conexão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internet.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Fluxos Principais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Happy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-Day)</w:t>
            </w:r>
          </w:p>
        </w:tc>
        <w:tc>
          <w:tcPr>
            <w:tcW w:w="5984" w:type="dxa"/>
          </w:tcPr>
          <w:p w:rsidR="009945F9" w:rsidRDefault="009945F9" w:rsidP="00BB760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 usuário entra no sistema, seja via web ou desktop</w:t>
            </w:r>
          </w:p>
          <w:p w:rsidR="009945F9" w:rsidRDefault="009945F9" w:rsidP="00BB760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 usuário seleciona o campo se “cadastre-se”;</w:t>
            </w:r>
          </w:p>
          <w:p w:rsidR="009945F9" w:rsidRDefault="009945F9" w:rsidP="00BB760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 usuário preenche todos os campos;</w:t>
            </w:r>
          </w:p>
          <w:p w:rsidR="009945F9" w:rsidRDefault="009945F9" w:rsidP="00BB760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Confirma no botão “Salvar”.</w:t>
            </w:r>
          </w:p>
          <w:p w:rsidR="009945F9" w:rsidRPr="007331DA" w:rsidRDefault="009945F9" w:rsidP="00BB760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 tela exibe uma mensagem de: “Usuário Adicionado com Sucesso”;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984" w:type="dxa"/>
          </w:tcPr>
          <w:p w:rsidR="009945F9" w:rsidRPr="00BC1692" w:rsidRDefault="009945F9" w:rsidP="00BB760C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 w:rsidRPr="00BC169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usuário 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insere nome de usuário e </w:t>
            </w:r>
            <w:proofErr w:type="gramStart"/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senha </w:t>
            </w:r>
            <w:r w:rsidRPr="00BC169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”</w:t>
            </w:r>
            <w:proofErr w:type="gramEnd"/>
            <w:r w:rsidRPr="00BC169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;</w:t>
            </w:r>
          </w:p>
          <w:p w:rsidR="009945F9" w:rsidRDefault="009945F9" w:rsidP="00BB760C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 usuário confirma no botão “Entrar”.</w:t>
            </w:r>
          </w:p>
          <w:p w:rsidR="009945F9" w:rsidRPr="00B46E80" w:rsidRDefault="009945F9" w:rsidP="00BB760C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 tela exibe uma mensagem de: “Usuário ainda não cadastrado, se desejar cadastrar click </w:t>
            </w: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here</w:t>
            </w:r>
            <w:proofErr w:type="spellEnd"/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”;</w:t>
            </w:r>
          </w:p>
          <w:p w:rsidR="009945F9" w:rsidRPr="00BC1692" w:rsidRDefault="009945F9" w:rsidP="00BB760C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Em seguida o usuário será redirecionado para o fluxo principal 3.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Exceções</w:t>
            </w:r>
          </w:p>
        </w:tc>
        <w:tc>
          <w:tcPr>
            <w:tcW w:w="5984" w:type="dxa"/>
          </w:tcPr>
          <w:p w:rsidR="009945F9" w:rsidRDefault="009945F9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1. </w:t>
            </w:r>
            <w:r w:rsidRPr="00652127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O usuário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confirma no botão sem preencher todos os campos;</w:t>
            </w:r>
          </w:p>
          <w:p w:rsidR="009945F9" w:rsidRPr="0069670D" w:rsidRDefault="009945F9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800000"/>
                <w:sz w:val="24"/>
                <w:szCs w:val="24"/>
                <w:lang w:eastAsia="pt-BR"/>
              </w:rPr>
            </w:pPr>
            <w:r w:rsidRPr="00652127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.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O  usuário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 não verificar as mensagens de exibição .</w:t>
            </w:r>
          </w:p>
        </w:tc>
      </w:tr>
    </w:tbl>
    <w:p w:rsidR="009945F9" w:rsidRPr="008147B2" w:rsidRDefault="009945F9" w:rsidP="009945F9">
      <w:pPr>
        <w:rPr>
          <w:rFonts w:ascii="Arial" w:hAnsi="Arial" w:cs="Arial"/>
          <w:sz w:val="24"/>
          <w:szCs w:val="24"/>
        </w:rPr>
      </w:pPr>
    </w:p>
    <w:p w:rsidR="009945F9" w:rsidRDefault="009945F9" w:rsidP="009945F9">
      <w:pPr>
        <w:pStyle w:val="Ttulo1"/>
        <w:keepNext w:val="0"/>
        <w:widowControl w:val="0"/>
        <w:tabs>
          <w:tab w:val="num" w:pos="432"/>
        </w:tabs>
        <w:autoSpaceDE w:val="0"/>
        <w:autoSpaceDN w:val="0"/>
        <w:adjustRightInd w:val="0"/>
        <w:spacing w:before="300"/>
        <w:ind w:left="431" w:hanging="431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CASOS DE USO</w:t>
      </w:r>
    </w:p>
    <w:p w:rsidR="009945F9" w:rsidRPr="00C16BD5" w:rsidRDefault="009945F9" w:rsidP="009945F9">
      <w:pPr>
        <w:pStyle w:val="Ttulo2"/>
      </w:pPr>
      <w:r>
        <w:t>Alterar</w:t>
      </w:r>
      <w:r>
        <w:t xml:space="preserve"> Cliente</w:t>
      </w:r>
    </w:p>
    <w:p w:rsidR="009945F9" w:rsidRDefault="009945F9" w:rsidP="009945F9">
      <w:pPr>
        <w:pStyle w:val="Ttulo2"/>
      </w:pPr>
      <w:r>
        <w:t xml:space="preserve">Descrição do caso de Uso </w:t>
      </w:r>
    </w:p>
    <w:p w:rsidR="009945F9" w:rsidRPr="008147B2" w:rsidRDefault="009945F9" w:rsidP="009945F9">
      <w:pPr>
        <w:jc w:val="both"/>
        <w:rPr>
          <w:rFonts w:ascii="Arial" w:hAnsi="Arial" w:cs="Arial"/>
          <w:iCs/>
          <w:color w:val="0000FF"/>
          <w:sz w:val="24"/>
          <w:szCs w:val="24"/>
          <w:lang w:eastAsia="pt-BR"/>
        </w:rPr>
      </w:pPr>
      <w:r w:rsidRPr="000A1E63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Nes</w:t>
      </w:r>
      <w:r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te Caso de Uso o Administrador irar</w:t>
      </w:r>
      <w:r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 alterar as informações dos clientes assim os mesmos solicitando</w:t>
      </w:r>
      <w:r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.</w:t>
      </w:r>
    </w:p>
    <w:p w:rsidR="009945F9" w:rsidRDefault="009945F9" w:rsidP="009945F9">
      <w:pPr>
        <w:pStyle w:val="Ttulo2"/>
        <w:rPr>
          <w:szCs w:val="24"/>
        </w:rPr>
      </w:pPr>
      <w:r w:rsidRPr="008147B2">
        <w:rPr>
          <w:szCs w:val="24"/>
        </w:rPr>
        <w:lastRenderedPageBreak/>
        <w:t>Especificação do caso de uso</w:t>
      </w:r>
    </w:p>
    <w:p w:rsidR="00B413C2" w:rsidRPr="00B413C2" w:rsidRDefault="00B413C2" w:rsidP="00B413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6"/>
        <w:gridCol w:w="5868"/>
      </w:tblGrid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5984" w:type="dxa"/>
          </w:tcPr>
          <w:p w:rsidR="009945F9" w:rsidRPr="000A1E63" w:rsidRDefault="009945F9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Administrador.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9945F9" w:rsidRPr="008147B2" w:rsidRDefault="009945F9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>
              <w:rPr>
                <w:rFonts w:ascii="Arial" w:hAnsi="Arial" w:cs="Arial"/>
                <w:sz w:val="24"/>
                <w:szCs w:val="24"/>
              </w:rPr>
              <w:t xml:space="preserve">terá que estar com conexão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internet.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Fluxos Principais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Happy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-Day)</w:t>
            </w:r>
          </w:p>
        </w:tc>
        <w:tc>
          <w:tcPr>
            <w:tcW w:w="5984" w:type="dxa"/>
          </w:tcPr>
          <w:p w:rsidR="009945F9" w:rsidRDefault="009945F9" w:rsidP="00BB760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</w:t>
            </w:r>
            <w:r w:rsidR="00B413C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entra no sistema, seja via web ou desktop</w:t>
            </w:r>
          </w:p>
          <w:p w:rsidR="009945F9" w:rsidRDefault="009945F9" w:rsidP="00BB760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</w:t>
            </w:r>
            <w:r w:rsidR="00B413C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seleciona o </w:t>
            </w:r>
            <w:r w:rsidR="00B413C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respectivo cliente;</w:t>
            </w:r>
          </w:p>
          <w:p w:rsidR="009945F9" w:rsidRDefault="009945F9" w:rsidP="00BB760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</w:t>
            </w:r>
            <w:r w:rsidR="00B413C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 w:rsidR="00B413C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seleciona o botão “Editar”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;</w:t>
            </w:r>
          </w:p>
          <w:p w:rsidR="00B413C2" w:rsidRDefault="00B413C2" w:rsidP="00BB760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Administrador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insere os novos valores;</w:t>
            </w:r>
          </w:p>
          <w:p w:rsidR="009945F9" w:rsidRDefault="00B413C2" w:rsidP="00BB760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 Administrador Confirma</w:t>
            </w:r>
            <w:r w:rsidR="009945F9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no botão “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Alterar</w:t>
            </w:r>
            <w:r w:rsidR="009945F9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”.</w:t>
            </w:r>
          </w:p>
          <w:p w:rsidR="009945F9" w:rsidRPr="007331DA" w:rsidRDefault="009945F9" w:rsidP="00B413C2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 tela exibe uma mensagem de: “Usuário </w:t>
            </w:r>
            <w:r w:rsidR="00B413C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alterado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com Sucesso”;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984" w:type="dxa"/>
          </w:tcPr>
          <w:p w:rsidR="009945F9" w:rsidRPr="00BC1692" w:rsidRDefault="00B413C2" w:rsidP="00B413C2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Administrador através da tela principal 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seleciona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o botão “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alterar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” e “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alterar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cliente” e 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será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direcionado para o fluxo principal 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13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Exceções</w:t>
            </w:r>
          </w:p>
        </w:tc>
        <w:tc>
          <w:tcPr>
            <w:tcW w:w="5984" w:type="dxa"/>
          </w:tcPr>
          <w:p w:rsidR="009945F9" w:rsidRDefault="009945F9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1. </w:t>
            </w:r>
            <w:r w:rsidRPr="00652127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O </w:t>
            </w:r>
            <w:r w:rsidR="00B413C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confirma no botão sem preencher todos os campos;</w:t>
            </w:r>
          </w:p>
          <w:p w:rsidR="009945F9" w:rsidRPr="0069670D" w:rsidRDefault="009945F9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800000"/>
                <w:sz w:val="24"/>
                <w:szCs w:val="24"/>
                <w:lang w:eastAsia="pt-BR"/>
              </w:rPr>
            </w:pPr>
            <w:r w:rsidRPr="00652127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. </w:t>
            </w:r>
            <w:r w:rsidR="00B413C2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O Administrador</w:t>
            </w:r>
            <w:r w:rsidR="00B413C2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não verificar as mensagens de </w:t>
            </w:r>
            <w:r w:rsidR="00B413C2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exibição.</w:t>
            </w:r>
          </w:p>
        </w:tc>
      </w:tr>
    </w:tbl>
    <w:p w:rsidR="009945F9" w:rsidRPr="008147B2" w:rsidRDefault="009945F9" w:rsidP="009945F9">
      <w:pPr>
        <w:rPr>
          <w:rFonts w:ascii="Arial" w:hAnsi="Arial" w:cs="Arial"/>
          <w:sz w:val="24"/>
          <w:szCs w:val="24"/>
        </w:rPr>
      </w:pPr>
    </w:p>
    <w:p w:rsidR="009945F9" w:rsidRDefault="009945F9" w:rsidP="009945F9">
      <w:pPr>
        <w:pStyle w:val="Ttulo1"/>
        <w:keepNext w:val="0"/>
        <w:widowControl w:val="0"/>
        <w:tabs>
          <w:tab w:val="num" w:pos="432"/>
        </w:tabs>
        <w:autoSpaceDE w:val="0"/>
        <w:autoSpaceDN w:val="0"/>
        <w:adjustRightInd w:val="0"/>
        <w:spacing w:before="300"/>
        <w:ind w:left="431" w:hanging="431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CASOS DE USO</w:t>
      </w:r>
    </w:p>
    <w:p w:rsidR="009945F9" w:rsidRPr="00C16BD5" w:rsidRDefault="00843A94" w:rsidP="009945F9">
      <w:pPr>
        <w:pStyle w:val="Ttulo2"/>
      </w:pPr>
      <w:r>
        <w:t>Consulta</w:t>
      </w:r>
      <w:r w:rsidR="009945F9">
        <w:t xml:space="preserve"> Cliente</w:t>
      </w:r>
    </w:p>
    <w:p w:rsidR="009945F9" w:rsidRDefault="009945F9" w:rsidP="009945F9">
      <w:pPr>
        <w:pStyle w:val="Ttulo2"/>
      </w:pPr>
      <w:r>
        <w:t xml:space="preserve">Descrição do caso de Uso </w:t>
      </w:r>
    </w:p>
    <w:p w:rsidR="009945F9" w:rsidRPr="008147B2" w:rsidRDefault="009945F9" w:rsidP="009945F9">
      <w:pPr>
        <w:jc w:val="both"/>
        <w:rPr>
          <w:rFonts w:ascii="Arial" w:hAnsi="Arial" w:cs="Arial"/>
          <w:iCs/>
          <w:color w:val="0000FF"/>
          <w:sz w:val="24"/>
          <w:szCs w:val="24"/>
          <w:lang w:eastAsia="pt-BR"/>
        </w:rPr>
      </w:pPr>
      <w:r w:rsidRPr="000A1E63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Nes</w:t>
      </w:r>
      <w:r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te Caso de Uso o </w:t>
      </w:r>
      <w:r w:rsidR="00843A94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Administrador </w:t>
      </w:r>
      <w:r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 xml:space="preserve">irar </w:t>
      </w:r>
      <w:r w:rsidR="00843A94">
        <w:rPr>
          <w:rFonts w:ascii="Arial" w:hAnsi="Arial" w:cs="Arial"/>
          <w:iCs/>
          <w:color w:val="000000" w:themeColor="text1"/>
          <w:sz w:val="24"/>
          <w:szCs w:val="24"/>
          <w:lang w:eastAsia="pt-BR"/>
        </w:rPr>
        <w:t>consultar todos os clientes</w:t>
      </w:r>
    </w:p>
    <w:p w:rsidR="009945F9" w:rsidRPr="008147B2" w:rsidRDefault="009945F9" w:rsidP="009945F9">
      <w:pPr>
        <w:pStyle w:val="Ttulo2"/>
        <w:rPr>
          <w:szCs w:val="24"/>
        </w:rPr>
      </w:pPr>
      <w:r w:rsidRPr="008147B2">
        <w:rPr>
          <w:szCs w:val="24"/>
        </w:rPr>
        <w:t>Especificação do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6"/>
        <w:gridCol w:w="5868"/>
      </w:tblGrid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5984" w:type="dxa"/>
          </w:tcPr>
          <w:p w:rsidR="009945F9" w:rsidRPr="000A1E63" w:rsidRDefault="00843A94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Administrador</w:t>
            </w:r>
            <w:r w:rsidR="009945F9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9945F9" w:rsidRPr="008147B2" w:rsidRDefault="009945F9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43A94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Administrador </w:t>
            </w:r>
            <w:r>
              <w:rPr>
                <w:rFonts w:ascii="Arial" w:hAnsi="Arial" w:cs="Arial"/>
                <w:sz w:val="24"/>
                <w:szCs w:val="24"/>
              </w:rPr>
              <w:t xml:space="preserve">terá que estar com conexão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internet.</w:t>
            </w: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Fluxos Principais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Happy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-Day)</w:t>
            </w:r>
          </w:p>
        </w:tc>
        <w:tc>
          <w:tcPr>
            <w:tcW w:w="5984" w:type="dxa"/>
          </w:tcPr>
          <w:p w:rsidR="009945F9" w:rsidRDefault="009945F9" w:rsidP="00BB760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 usuário entra no sistema, seja via web ou desktop</w:t>
            </w:r>
          </w:p>
          <w:p w:rsidR="009945F9" w:rsidRDefault="009945F9" w:rsidP="00BB760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O usuário seleciona o campo</w:t>
            </w:r>
            <w:r w:rsidR="00843A94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na tela principal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se “</w:t>
            </w:r>
            <w:r w:rsidR="00843A94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clientes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”;</w:t>
            </w:r>
          </w:p>
          <w:p w:rsidR="009945F9" w:rsidRDefault="009945F9" w:rsidP="00BB760C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O usuário </w:t>
            </w:r>
            <w:r w:rsidR="00843A94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será redirecionado para a tela dos clientes</w:t>
            </w: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;</w:t>
            </w:r>
          </w:p>
          <w:p w:rsidR="009945F9" w:rsidRPr="007331DA" w:rsidRDefault="009945F9" w:rsidP="00843A94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984" w:type="dxa"/>
          </w:tcPr>
          <w:p w:rsidR="009945F9" w:rsidRPr="00BC1692" w:rsidRDefault="009945F9" w:rsidP="00843A94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9945F9" w:rsidRPr="008147B2" w:rsidTr="00BB760C">
        <w:tc>
          <w:tcPr>
            <w:tcW w:w="2660" w:type="dxa"/>
            <w:shd w:val="clear" w:color="auto" w:fill="8DB3E2" w:themeFill="text2" w:themeFillTint="66"/>
          </w:tcPr>
          <w:p w:rsidR="009945F9" w:rsidRPr="008147B2" w:rsidRDefault="009945F9" w:rsidP="00BB76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47B2">
              <w:rPr>
                <w:rFonts w:ascii="Arial" w:hAnsi="Arial" w:cs="Arial"/>
                <w:b/>
                <w:sz w:val="24"/>
                <w:szCs w:val="24"/>
              </w:rPr>
              <w:t>Exceções</w:t>
            </w:r>
          </w:p>
        </w:tc>
        <w:tc>
          <w:tcPr>
            <w:tcW w:w="5984" w:type="dxa"/>
          </w:tcPr>
          <w:p w:rsidR="009945F9" w:rsidRDefault="009945F9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1.</w:t>
            </w:r>
            <w:r w:rsidR="00843A94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843A94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Administrador</w:t>
            </w:r>
            <w:r w:rsidR="00843A94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pode selecionar algum botão diferente do </w:t>
            </w:r>
            <w:bookmarkStart w:id="18" w:name="_GoBack"/>
            <w:bookmarkEnd w:id="18"/>
            <w:r w:rsidR="00843A94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>recomendado;</w:t>
            </w:r>
          </w:p>
          <w:p w:rsidR="009945F9" w:rsidRPr="0069670D" w:rsidRDefault="009945F9" w:rsidP="00BB760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800000"/>
                <w:sz w:val="24"/>
                <w:szCs w:val="24"/>
                <w:lang w:eastAsia="pt-BR"/>
              </w:rPr>
            </w:pPr>
            <w:r w:rsidRPr="00652127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lastRenderedPageBreak/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. </w:t>
            </w:r>
            <w:r w:rsidR="00843A94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O Administrador</w:t>
            </w:r>
            <w:r w:rsidR="00843A94">
              <w:rPr>
                <w:rFonts w:ascii="Arial" w:hAnsi="Arial" w:cs="Arial"/>
                <w:iCs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não verificar as mensagens de </w:t>
            </w:r>
            <w:r w:rsidR="00843A94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exibição.</w:t>
            </w:r>
          </w:p>
        </w:tc>
      </w:tr>
    </w:tbl>
    <w:p w:rsidR="009945F9" w:rsidRPr="008147B2" w:rsidRDefault="009945F9" w:rsidP="009945F9">
      <w:pPr>
        <w:rPr>
          <w:rFonts w:ascii="Arial" w:hAnsi="Arial" w:cs="Arial"/>
          <w:sz w:val="24"/>
          <w:szCs w:val="24"/>
        </w:rPr>
      </w:pPr>
    </w:p>
    <w:p w:rsidR="00004753" w:rsidRPr="008147B2" w:rsidRDefault="00004753" w:rsidP="00BB245A">
      <w:pPr>
        <w:rPr>
          <w:rFonts w:ascii="Arial" w:hAnsi="Arial" w:cs="Arial"/>
          <w:sz w:val="24"/>
          <w:szCs w:val="24"/>
          <w:lang w:eastAsia="pt-BR"/>
        </w:rPr>
      </w:pPr>
    </w:p>
    <w:sectPr w:rsidR="00004753" w:rsidRPr="008147B2" w:rsidSect="0061521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804" w:rsidRDefault="00F93804" w:rsidP="004E4ED5">
      <w:pPr>
        <w:spacing w:after="0" w:line="240" w:lineRule="auto"/>
      </w:pPr>
      <w:r>
        <w:separator/>
      </w:r>
    </w:p>
  </w:endnote>
  <w:endnote w:type="continuationSeparator" w:id="0">
    <w:p w:rsidR="00F93804" w:rsidRDefault="00F93804" w:rsidP="004E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811"/>
      <w:gridCol w:w="2811"/>
      <w:gridCol w:w="2882"/>
    </w:tblGrid>
    <w:tr w:rsidR="00366BBD" w:rsidRPr="006E30B4" w:rsidTr="006C5F50">
      <w:tc>
        <w:tcPr>
          <w:tcW w:w="3165" w:type="dxa"/>
        </w:tcPr>
        <w:p w:rsidR="00366BBD" w:rsidRPr="006E30B4" w:rsidRDefault="00366BBD" w:rsidP="006C5F50">
          <w:pPr>
            <w:pStyle w:val="Rodap"/>
          </w:pPr>
        </w:p>
      </w:tc>
      <w:tc>
        <w:tcPr>
          <w:tcW w:w="3165" w:type="dxa"/>
        </w:tcPr>
        <w:p w:rsidR="00366BBD" w:rsidRPr="006E30B4" w:rsidRDefault="00366BBD" w:rsidP="006C5F50">
          <w:pPr>
            <w:pStyle w:val="Rodap"/>
            <w:jc w:val="center"/>
          </w:pPr>
        </w:p>
      </w:tc>
      <w:tc>
        <w:tcPr>
          <w:tcW w:w="3165" w:type="dxa"/>
        </w:tcPr>
        <w:p w:rsidR="00366BBD" w:rsidRPr="006E30B4" w:rsidRDefault="00366BBD" w:rsidP="006C5F50">
          <w:pPr>
            <w:pStyle w:val="Rodap"/>
            <w:jc w:val="right"/>
          </w:pPr>
          <w:smartTag w:uri="schemas-houaiss/mini" w:element="verbetes">
            <w:r w:rsidRPr="006E30B4">
              <w:t>Página</w:t>
            </w:r>
          </w:smartTag>
          <w:r w:rsidRPr="006E30B4">
            <w:t xml:space="preserve"> </w:t>
          </w:r>
          <w:r w:rsidR="00735FF4">
            <w:fldChar w:fldCharType="begin"/>
          </w:r>
          <w:r>
            <w:instrText xml:space="preserve"> PAGE </w:instrText>
          </w:r>
          <w:r w:rsidR="00735FF4">
            <w:fldChar w:fldCharType="separate"/>
          </w:r>
          <w:r w:rsidR="00843A94">
            <w:rPr>
              <w:noProof/>
            </w:rPr>
            <w:t>4</w:t>
          </w:r>
          <w:r w:rsidR="00735FF4">
            <w:fldChar w:fldCharType="end"/>
          </w:r>
        </w:p>
      </w:tc>
    </w:tr>
  </w:tbl>
  <w:p w:rsidR="00412DE1" w:rsidRDefault="00412D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804" w:rsidRDefault="00F93804" w:rsidP="004E4ED5">
      <w:pPr>
        <w:spacing w:after="0" w:line="240" w:lineRule="auto"/>
      </w:pPr>
      <w:r>
        <w:separator/>
      </w:r>
    </w:p>
  </w:footnote>
  <w:footnote w:type="continuationSeparator" w:id="0">
    <w:p w:rsidR="00F93804" w:rsidRDefault="00F93804" w:rsidP="004E4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253" w:rsidRPr="00172E37" w:rsidRDefault="00EE6253" w:rsidP="00412DE1">
    <w:pPr>
      <w:pStyle w:val="Cabealho"/>
      <w:tabs>
        <w:tab w:val="left" w:pos="1418"/>
        <w:tab w:val="left" w:pos="1985"/>
      </w:tabs>
      <w:spacing w:line="240" w:lineRule="auto"/>
      <w:rPr>
        <w:rFonts w:ascii="Arial" w:hAnsi="Arial" w:cs="Arial"/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686740E"/>
    <w:multiLevelType w:val="hybridMultilevel"/>
    <w:tmpl w:val="218EBDE8"/>
    <w:lvl w:ilvl="0" w:tplc="AC525D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E7BA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1CC6100C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23994B84"/>
    <w:multiLevelType w:val="hybridMultilevel"/>
    <w:tmpl w:val="9970CA80"/>
    <w:lvl w:ilvl="0" w:tplc="EDF4443E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8B86FFD2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E33E4420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F1FE37F8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833E5E58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B7CA6CFC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8474F15A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C4044B10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206F8A2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5">
    <w:nsid w:val="265C4D58"/>
    <w:multiLevelType w:val="hybridMultilevel"/>
    <w:tmpl w:val="ACCCAF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EA102B"/>
    <w:multiLevelType w:val="hybridMultilevel"/>
    <w:tmpl w:val="7B0E4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E627C"/>
    <w:multiLevelType w:val="hybridMultilevel"/>
    <w:tmpl w:val="D9D2F1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42403C"/>
    <w:multiLevelType w:val="hybridMultilevel"/>
    <w:tmpl w:val="D7B03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A25AA"/>
    <w:multiLevelType w:val="hybridMultilevel"/>
    <w:tmpl w:val="4B0EBF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CD2D90"/>
    <w:multiLevelType w:val="hybridMultilevel"/>
    <w:tmpl w:val="3A121AE0"/>
    <w:lvl w:ilvl="0" w:tplc="04090001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3B2F4A6D"/>
    <w:multiLevelType w:val="hybridMultilevel"/>
    <w:tmpl w:val="1DCA579C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4932AA"/>
    <w:multiLevelType w:val="hybridMultilevel"/>
    <w:tmpl w:val="A168A1D4"/>
    <w:lvl w:ilvl="0" w:tplc="0416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E6961"/>
    <w:multiLevelType w:val="hybridMultilevel"/>
    <w:tmpl w:val="89087E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552A77"/>
    <w:multiLevelType w:val="hybridMultilevel"/>
    <w:tmpl w:val="6804CE56"/>
    <w:lvl w:ilvl="0" w:tplc="0416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2756B0"/>
    <w:multiLevelType w:val="hybridMultilevel"/>
    <w:tmpl w:val="D6B0B0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624A47"/>
    <w:multiLevelType w:val="multilevel"/>
    <w:tmpl w:val="0416001F"/>
    <w:numStyleLink w:val="111111"/>
  </w:abstractNum>
  <w:abstractNum w:abstractNumId="17">
    <w:nsid w:val="6525131B"/>
    <w:multiLevelType w:val="hybridMultilevel"/>
    <w:tmpl w:val="61F696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A77DE4"/>
    <w:multiLevelType w:val="hybridMultilevel"/>
    <w:tmpl w:val="F5EE54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4A0D3D"/>
    <w:multiLevelType w:val="hybridMultilevel"/>
    <w:tmpl w:val="C520EE0E"/>
    <w:lvl w:ilvl="0" w:tplc="41A23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6105E2"/>
    <w:multiLevelType w:val="hybridMultilevel"/>
    <w:tmpl w:val="BF2EE8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3"/>
  </w:num>
  <w:num w:numId="5">
    <w:abstractNumId w:val="16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080"/>
          </w:tabs>
          <w:ind w:left="792" w:hanging="432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800"/>
          </w:tabs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60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32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400"/>
          </w:tabs>
          <w:ind w:left="4320" w:hanging="1440"/>
        </w:pPr>
      </w:lvl>
    </w:lvlOverride>
  </w:num>
  <w:num w:numId="6">
    <w:abstractNumId w:val="4"/>
  </w:num>
  <w:num w:numId="7">
    <w:abstractNumId w:val="5"/>
  </w:num>
  <w:num w:numId="8">
    <w:abstractNumId w:val="14"/>
  </w:num>
  <w:num w:numId="9">
    <w:abstractNumId w:val="10"/>
  </w:num>
  <w:num w:numId="10">
    <w:abstractNumId w:val="9"/>
  </w:num>
  <w:num w:numId="11">
    <w:abstractNumId w:val="19"/>
  </w:num>
  <w:num w:numId="12">
    <w:abstractNumId w:val="1"/>
  </w:num>
  <w:num w:numId="13">
    <w:abstractNumId w:val="2"/>
  </w:num>
  <w:num w:numId="14">
    <w:abstractNumId w:val="8"/>
  </w:num>
  <w:num w:numId="15">
    <w:abstractNumId w:val="13"/>
  </w:num>
  <w:num w:numId="16">
    <w:abstractNumId w:val="18"/>
  </w:num>
  <w:num w:numId="17">
    <w:abstractNumId w:val="17"/>
  </w:num>
  <w:num w:numId="18">
    <w:abstractNumId w:val="0"/>
  </w:num>
  <w:num w:numId="19">
    <w:abstractNumId w:val="6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B0"/>
    <w:rsid w:val="00004753"/>
    <w:rsid w:val="00004DDA"/>
    <w:rsid w:val="00023A89"/>
    <w:rsid w:val="00023C9B"/>
    <w:rsid w:val="0005570E"/>
    <w:rsid w:val="00056516"/>
    <w:rsid w:val="00081B2F"/>
    <w:rsid w:val="0008303A"/>
    <w:rsid w:val="000910C1"/>
    <w:rsid w:val="000A1E63"/>
    <w:rsid w:val="000B4FEE"/>
    <w:rsid w:val="000C07B1"/>
    <w:rsid w:val="000C0827"/>
    <w:rsid w:val="000C4DF6"/>
    <w:rsid w:val="000D45ED"/>
    <w:rsid w:val="000D5A6B"/>
    <w:rsid w:val="000F3EBC"/>
    <w:rsid w:val="000F47EF"/>
    <w:rsid w:val="000F5CFA"/>
    <w:rsid w:val="0010164B"/>
    <w:rsid w:val="00116837"/>
    <w:rsid w:val="00126F8D"/>
    <w:rsid w:val="00134CA1"/>
    <w:rsid w:val="00135C8B"/>
    <w:rsid w:val="001611D3"/>
    <w:rsid w:val="0016201C"/>
    <w:rsid w:val="00164AC7"/>
    <w:rsid w:val="001700F5"/>
    <w:rsid w:val="00172E37"/>
    <w:rsid w:val="00176032"/>
    <w:rsid w:val="00195C6D"/>
    <w:rsid w:val="001A5F7D"/>
    <w:rsid w:val="001D55E1"/>
    <w:rsid w:val="001E7926"/>
    <w:rsid w:val="00221854"/>
    <w:rsid w:val="00223E23"/>
    <w:rsid w:val="0023129B"/>
    <w:rsid w:val="002406E1"/>
    <w:rsid w:val="002642C1"/>
    <w:rsid w:val="00265CFD"/>
    <w:rsid w:val="00275305"/>
    <w:rsid w:val="00282A79"/>
    <w:rsid w:val="00296521"/>
    <w:rsid w:val="002A4839"/>
    <w:rsid w:val="002B5439"/>
    <w:rsid w:val="00302FD6"/>
    <w:rsid w:val="00304E7E"/>
    <w:rsid w:val="00306E97"/>
    <w:rsid w:val="00333DF7"/>
    <w:rsid w:val="00361BB4"/>
    <w:rsid w:val="00366BBD"/>
    <w:rsid w:val="00380A48"/>
    <w:rsid w:val="00381DBA"/>
    <w:rsid w:val="003C1014"/>
    <w:rsid w:val="003D7EFA"/>
    <w:rsid w:val="003E7BF1"/>
    <w:rsid w:val="00410A58"/>
    <w:rsid w:val="00412DE1"/>
    <w:rsid w:val="004215CD"/>
    <w:rsid w:val="00426C43"/>
    <w:rsid w:val="00447313"/>
    <w:rsid w:val="004536A4"/>
    <w:rsid w:val="0046601D"/>
    <w:rsid w:val="00480AFD"/>
    <w:rsid w:val="0049388F"/>
    <w:rsid w:val="004B2B9B"/>
    <w:rsid w:val="004E4ED5"/>
    <w:rsid w:val="0050722E"/>
    <w:rsid w:val="00512EA5"/>
    <w:rsid w:val="00513E45"/>
    <w:rsid w:val="00521533"/>
    <w:rsid w:val="0052350F"/>
    <w:rsid w:val="00535F4B"/>
    <w:rsid w:val="005A1AA6"/>
    <w:rsid w:val="005A75D9"/>
    <w:rsid w:val="005B6F23"/>
    <w:rsid w:val="005E6DAC"/>
    <w:rsid w:val="005F2405"/>
    <w:rsid w:val="00604A93"/>
    <w:rsid w:val="0061099F"/>
    <w:rsid w:val="0061521E"/>
    <w:rsid w:val="00622A46"/>
    <w:rsid w:val="00636D78"/>
    <w:rsid w:val="00641501"/>
    <w:rsid w:val="00652127"/>
    <w:rsid w:val="006747FF"/>
    <w:rsid w:val="0067644E"/>
    <w:rsid w:val="0069137E"/>
    <w:rsid w:val="0069670D"/>
    <w:rsid w:val="006C6788"/>
    <w:rsid w:val="006D63EB"/>
    <w:rsid w:val="00705A01"/>
    <w:rsid w:val="007331DA"/>
    <w:rsid w:val="00735FF4"/>
    <w:rsid w:val="007534AB"/>
    <w:rsid w:val="007535C8"/>
    <w:rsid w:val="00774E1B"/>
    <w:rsid w:val="00777D86"/>
    <w:rsid w:val="00792F1F"/>
    <w:rsid w:val="007B2098"/>
    <w:rsid w:val="007C3070"/>
    <w:rsid w:val="007D382D"/>
    <w:rsid w:val="007D5FFF"/>
    <w:rsid w:val="007E5A75"/>
    <w:rsid w:val="007E5BDD"/>
    <w:rsid w:val="007E628A"/>
    <w:rsid w:val="007F1580"/>
    <w:rsid w:val="00807445"/>
    <w:rsid w:val="008147B2"/>
    <w:rsid w:val="00840771"/>
    <w:rsid w:val="00843A94"/>
    <w:rsid w:val="008653DC"/>
    <w:rsid w:val="00876C64"/>
    <w:rsid w:val="00886B82"/>
    <w:rsid w:val="008A2F96"/>
    <w:rsid w:val="008B1CA5"/>
    <w:rsid w:val="008C652A"/>
    <w:rsid w:val="008D7E7A"/>
    <w:rsid w:val="008E61EA"/>
    <w:rsid w:val="00914655"/>
    <w:rsid w:val="009353DC"/>
    <w:rsid w:val="009509DE"/>
    <w:rsid w:val="009562C3"/>
    <w:rsid w:val="00973360"/>
    <w:rsid w:val="00981979"/>
    <w:rsid w:val="009826F7"/>
    <w:rsid w:val="00993E9B"/>
    <w:rsid w:val="009945F9"/>
    <w:rsid w:val="009C22B6"/>
    <w:rsid w:val="009C5E7F"/>
    <w:rsid w:val="00A0321F"/>
    <w:rsid w:val="00A06226"/>
    <w:rsid w:val="00A24CDC"/>
    <w:rsid w:val="00A319CC"/>
    <w:rsid w:val="00A349B3"/>
    <w:rsid w:val="00A536A9"/>
    <w:rsid w:val="00A6419D"/>
    <w:rsid w:val="00A64BC4"/>
    <w:rsid w:val="00A833F1"/>
    <w:rsid w:val="00A843A6"/>
    <w:rsid w:val="00AB6C74"/>
    <w:rsid w:val="00AC78D4"/>
    <w:rsid w:val="00AD67DE"/>
    <w:rsid w:val="00AE2104"/>
    <w:rsid w:val="00AE227E"/>
    <w:rsid w:val="00AE6A1D"/>
    <w:rsid w:val="00AE7191"/>
    <w:rsid w:val="00B010E8"/>
    <w:rsid w:val="00B0793D"/>
    <w:rsid w:val="00B27F6B"/>
    <w:rsid w:val="00B302B0"/>
    <w:rsid w:val="00B34ED2"/>
    <w:rsid w:val="00B3646D"/>
    <w:rsid w:val="00B3755A"/>
    <w:rsid w:val="00B413C2"/>
    <w:rsid w:val="00B46C9D"/>
    <w:rsid w:val="00B46E80"/>
    <w:rsid w:val="00B64B38"/>
    <w:rsid w:val="00B67195"/>
    <w:rsid w:val="00B70D77"/>
    <w:rsid w:val="00B84AC7"/>
    <w:rsid w:val="00B85ED1"/>
    <w:rsid w:val="00BA279C"/>
    <w:rsid w:val="00BA32B9"/>
    <w:rsid w:val="00BB245A"/>
    <w:rsid w:val="00BB5F39"/>
    <w:rsid w:val="00BB6171"/>
    <w:rsid w:val="00BC1692"/>
    <w:rsid w:val="00C01CDE"/>
    <w:rsid w:val="00C162AA"/>
    <w:rsid w:val="00C16BD5"/>
    <w:rsid w:val="00C3325C"/>
    <w:rsid w:val="00C4162E"/>
    <w:rsid w:val="00C54080"/>
    <w:rsid w:val="00C61FCC"/>
    <w:rsid w:val="00D13988"/>
    <w:rsid w:val="00D208E0"/>
    <w:rsid w:val="00D23ECC"/>
    <w:rsid w:val="00D6380A"/>
    <w:rsid w:val="00D67BE6"/>
    <w:rsid w:val="00D73463"/>
    <w:rsid w:val="00D93903"/>
    <w:rsid w:val="00DA0A0C"/>
    <w:rsid w:val="00DA2A47"/>
    <w:rsid w:val="00DA760A"/>
    <w:rsid w:val="00DB5E50"/>
    <w:rsid w:val="00DC02C8"/>
    <w:rsid w:val="00DE15E2"/>
    <w:rsid w:val="00DE3946"/>
    <w:rsid w:val="00DE3E4B"/>
    <w:rsid w:val="00DF2EF7"/>
    <w:rsid w:val="00E57F1A"/>
    <w:rsid w:val="00E81A44"/>
    <w:rsid w:val="00E82793"/>
    <w:rsid w:val="00E84820"/>
    <w:rsid w:val="00E913F4"/>
    <w:rsid w:val="00E94C3C"/>
    <w:rsid w:val="00EA093A"/>
    <w:rsid w:val="00EC2499"/>
    <w:rsid w:val="00EC3447"/>
    <w:rsid w:val="00ED2FE4"/>
    <w:rsid w:val="00ED380D"/>
    <w:rsid w:val="00EE6253"/>
    <w:rsid w:val="00EF0573"/>
    <w:rsid w:val="00F01FC8"/>
    <w:rsid w:val="00F20C89"/>
    <w:rsid w:val="00F237C9"/>
    <w:rsid w:val="00F24C46"/>
    <w:rsid w:val="00F3661A"/>
    <w:rsid w:val="00F6244C"/>
    <w:rsid w:val="00F73F80"/>
    <w:rsid w:val="00F86855"/>
    <w:rsid w:val="00F87924"/>
    <w:rsid w:val="00F93804"/>
    <w:rsid w:val="00FD0E9A"/>
    <w:rsid w:val="00FE66ED"/>
    <w:rsid w:val="00FF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5:docId w15:val="{4F869EEF-8062-4711-8148-807AB1A0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37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6D63EB"/>
    <w:pPr>
      <w:keepNext/>
      <w:numPr>
        <w:numId w:val="1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Ttulo1"/>
    <w:next w:val="Normal"/>
    <w:link w:val="Ttulo2Char"/>
    <w:qFormat/>
    <w:rsid w:val="00412DE1"/>
    <w:pPr>
      <w:keepNext w:val="0"/>
      <w:widowControl w:val="0"/>
      <w:numPr>
        <w:ilvl w:val="1"/>
      </w:numPr>
      <w:autoSpaceDE w:val="0"/>
      <w:autoSpaceDN w:val="0"/>
      <w:adjustRightInd w:val="0"/>
      <w:spacing w:before="300"/>
      <w:jc w:val="both"/>
      <w:textAlignment w:val="baseline"/>
      <w:outlineLvl w:val="1"/>
    </w:pPr>
    <w:rPr>
      <w:snapToGrid w:val="0"/>
      <w:kern w:val="0"/>
      <w:sz w:val="24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981979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tulo4">
    <w:name w:val="heading 4"/>
    <w:basedOn w:val="Ttulo1"/>
    <w:next w:val="Normal"/>
    <w:link w:val="Ttulo4Char"/>
    <w:qFormat/>
    <w:rsid w:val="00412DE1"/>
    <w:pPr>
      <w:keepNext w:val="0"/>
      <w:widowControl w:val="0"/>
      <w:numPr>
        <w:ilvl w:val="3"/>
      </w:numPr>
      <w:autoSpaceDE w:val="0"/>
      <w:autoSpaceDN w:val="0"/>
      <w:adjustRightInd w:val="0"/>
      <w:spacing w:before="300"/>
      <w:jc w:val="both"/>
      <w:textAlignment w:val="baseline"/>
      <w:outlineLvl w:val="3"/>
    </w:pPr>
    <w:rPr>
      <w:bCs w:val="0"/>
      <w:snapToGrid w:val="0"/>
      <w:kern w:val="0"/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har"/>
    <w:qFormat/>
    <w:rsid w:val="00412DE1"/>
    <w:pPr>
      <w:widowControl w:val="0"/>
      <w:numPr>
        <w:ilvl w:val="4"/>
        <w:numId w:val="13"/>
      </w:numPr>
      <w:tabs>
        <w:tab w:val="left" w:pos="1134"/>
      </w:tabs>
      <w:autoSpaceDE w:val="0"/>
      <w:autoSpaceDN w:val="0"/>
      <w:adjustRightInd w:val="0"/>
      <w:spacing w:after="0" w:line="240" w:lineRule="auto"/>
      <w:jc w:val="both"/>
      <w:textAlignment w:val="baseline"/>
      <w:outlineLvl w:val="4"/>
    </w:pPr>
    <w:rPr>
      <w:rFonts w:ascii="Arial" w:eastAsia="Times New Roman" w:hAnsi="Arial" w:cs="Arial"/>
      <w:snapToGrid w:val="0"/>
      <w:sz w:val="20"/>
      <w:szCs w:val="20"/>
    </w:rPr>
  </w:style>
  <w:style w:type="paragraph" w:styleId="Ttulo6">
    <w:name w:val="heading 6"/>
    <w:basedOn w:val="Normal"/>
    <w:next w:val="Normal"/>
    <w:link w:val="Ttulo6Char"/>
    <w:qFormat/>
    <w:rsid w:val="00412DE1"/>
    <w:pPr>
      <w:widowControl w:val="0"/>
      <w:numPr>
        <w:ilvl w:val="5"/>
        <w:numId w:val="13"/>
      </w:numPr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iCs/>
      <w:snapToGrid w:val="0"/>
      <w:sz w:val="20"/>
      <w:szCs w:val="20"/>
    </w:rPr>
  </w:style>
  <w:style w:type="paragraph" w:styleId="Ttulo7">
    <w:name w:val="heading 7"/>
    <w:basedOn w:val="Normal"/>
    <w:next w:val="Normal"/>
    <w:link w:val="Ttulo7Char"/>
    <w:qFormat/>
    <w:rsid w:val="00412DE1"/>
    <w:pPr>
      <w:widowControl w:val="0"/>
      <w:numPr>
        <w:ilvl w:val="6"/>
        <w:numId w:val="13"/>
      </w:numPr>
      <w:autoSpaceDE w:val="0"/>
      <w:autoSpaceDN w:val="0"/>
      <w:adjustRightInd w:val="0"/>
      <w:spacing w:before="240" w:after="60" w:line="240" w:lineRule="atLeast"/>
      <w:jc w:val="both"/>
      <w:textAlignment w:val="baseline"/>
      <w:outlineLvl w:val="6"/>
    </w:pPr>
    <w:rPr>
      <w:rFonts w:ascii="Arial" w:eastAsia="Times New Roman" w:hAnsi="Arial" w:cs="Arial"/>
      <w:snapToGrid w:val="0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412DE1"/>
    <w:pPr>
      <w:widowControl w:val="0"/>
      <w:numPr>
        <w:ilvl w:val="7"/>
        <w:numId w:val="13"/>
      </w:numPr>
      <w:autoSpaceDE w:val="0"/>
      <w:autoSpaceDN w:val="0"/>
      <w:adjustRightInd w:val="0"/>
      <w:spacing w:before="240" w:after="60" w:line="240" w:lineRule="atLeast"/>
      <w:jc w:val="both"/>
      <w:textAlignment w:val="baseline"/>
      <w:outlineLvl w:val="7"/>
    </w:pPr>
    <w:rPr>
      <w:rFonts w:ascii="Arial" w:eastAsia="Times New Roman" w:hAnsi="Arial" w:cs="Arial"/>
      <w:i/>
      <w:iCs/>
      <w:snapToGrid w:val="0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412DE1"/>
    <w:pPr>
      <w:widowControl w:val="0"/>
      <w:numPr>
        <w:ilvl w:val="8"/>
        <w:numId w:val="13"/>
      </w:numPr>
      <w:autoSpaceDE w:val="0"/>
      <w:autoSpaceDN w:val="0"/>
      <w:adjustRightInd w:val="0"/>
      <w:spacing w:before="240" w:after="60" w:line="240" w:lineRule="atLeast"/>
      <w:jc w:val="both"/>
      <w:textAlignment w:val="baseline"/>
      <w:outlineLvl w:val="8"/>
    </w:pPr>
    <w:rPr>
      <w:rFonts w:ascii="Arial" w:eastAsia="Times New Roman" w:hAnsi="Arial" w:cs="Arial"/>
      <w:b/>
      <w:bCs/>
      <w:i/>
      <w:iCs/>
      <w:snapToGrid w:val="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DE3946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E4E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4E4ED5"/>
    <w:rPr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4E4ED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4E4ED5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4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E4ED5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7534AB"/>
    <w:rPr>
      <w:color w:val="0000FF"/>
      <w:u w:val="single"/>
    </w:rPr>
  </w:style>
  <w:style w:type="paragraph" w:styleId="SemEspaamento">
    <w:name w:val="No Spacing"/>
    <w:uiPriority w:val="1"/>
    <w:qFormat/>
    <w:rsid w:val="002642C1"/>
    <w:rPr>
      <w:sz w:val="22"/>
      <w:szCs w:val="22"/>
      <w:lang w:eastAsia="en-US"/>
    </w:rPr>
  </w:style>
  <w:style w:type="character" w:customStyle="1" w:styleId="Ttulo1Char">
    <w:name w:val="Título 1 Char"/>
    <w:link w:val="Ttulo1"/>
    <w:rsid w:val="006D63EB"/>
    <w:rPr>
      <w:rFonts w:ascii="Arial" w:eastAsia="Times New Roman" w:hAnsi="Arial" w:cs="Arial"/>
      <w:b/>
      <w:bCs/>
      <w:kern w:val="32"/>
      <w:sz w:val="32"/>
      <w:szCs w:val="32"/>
    </w:rPr>
  </w:style>
  <w:style w:type="numbering" w:styleId="111111">
    <w:name w:val="Outline List 2"/>
    <w:basedOn w:val="Semlista"/>
    <w:rsid w:val="006D63EB"/>
    <w:pPr>
      <w:numPr>
        <w:numId w:val="4"/>
      </w:numPr>
    </w:pPr>
  </w:style>
  <w:style w:type="character" w:customStyle="1" w:styleId="Ttulo3Char">
    <w:name w:val="Título 3 Char"/>
    <w:link w:val="Ttulo3"/>
    <w:rsid w:val="00981979"/>
    <w:rPr>
      <w:rFonts w:ascii="Arial" w:eastAsia="Times New Roman" w:hAnsi="Arial" w:cs="Arial"/>
      <w:b/>
      <w:bCs/>
      <w:sz w:val="26"/>
      <w:szCs w:val="26"/>
    </w:rPr>
  </w:style>
  <w:style w:type="paragraph" w:customStyle="1" w:styleId="texto">
    <w:name w:val="texto"/>
    <w:basedOn w:val="Normal"/>
    <w:rsid w:val="00221854"/>
    <w:pPr>
      <w:spacing w:after="0" w:line="240" w:lineRule="auto"/>
      <w:ind w:firstLine="720"/>
      <w:jc w:val="both"/>
    </w:pPr>
    <w:rPr>
      <w:rFonts w:ascii="Arial" w:eastAsia="Times New Roman" w:hAnsi="Arial"/>
      <w:sz w:val="24"/>
      <w:szCs w:val="24"/>
    </w:rPr>
  </w:style>
  <w:style w:type="table" w:styleId="Tabelaclssica1">
    <w:name w:val="Table Classic 1"/>
    <w:basedOn w:val="Tabelanormal"/>
    <w:rsid w:val="00221854"/>
    <w:rPr>
      <w:rFonts w:ascii="Times New Roman" w:eastAsia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qFormat/>
    <w:rsid w:val="00412DE1"/>
    <w:pPr>
      <w:widowControl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412DE1"/>
    <w:rPr>
      <w:rFonts w:ascii="Arial" w:eastAsia="Times New Roman" w:hAnsi="Arial" w:cs="Arial"/>
      <w:b/>
      <w:bCs/>
      <w:snapToGrid w:val="0"/>
      <w:sz w:val="36"/>
      <w:szCs w:val="36"/>
      <w:lang w:eastAsia="en-US"/>
    </w:rPr>
  </w:style>
  <w:style w:type="paragraph" w:styleId="Sumrio1">
    <w:name w:val="toc 1"/>
    <w:basedOn w:val="Normal"/>
    <w:next w:val="Normal"/>
    <w:autoRedefine/>
    <w:uiPriority w:val="39"/>
    <w:rsid w:val="00B302B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412DE1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412DE1"/>
    <w:rPr>
      <w:rFonts w:ascii="Arial" w:eastAsia="Times New Roman" w:hAnsi="Arial" w:cs="Arial"/>
      <w:b/>
      <w:bCs/>
      <w:snapToGrid w:val="0"/>
      <w:sz w:val="24"/>
      <w:szCs w:val="22"/>
      <w:lang w:eastAsia="en-US"/>
    </w:rPr>
  </w:style>
  <w:style w:type="character" w:customStyle="1" w:styleId="Ttulo4Char">
    <w:name w:val="Título 4 Char"/>
    <w:basedOn w:val="Fontepargpadro"/>
    <w:link w:val="Ttulo4"/>
    <w:rsid w:val="00412DE1"/>
    <w:rPr>
      <w:rFonts w:ascii="Arial" w:eastAsia="Times New Roman" w:hAnsi="Arial" w:cs="Arial"/>
      <w:b/>
      <w:snapToGrid w:val="0"/>
      <w:sz w:val="24"/>
      <w:szCs w:val="24"/>
      <w:lang w:eastAsia="en-US"/>
    </w:rPr>
  </w:style>
  <w:style w:type="character" w:customStyle="1" w:styleId="Ttulo5Char">
    <w:name w:val="Título 5 Char"/>
    <w:basedOn w:val="Fontepargpadro"/>
    <w:link w:val="Ttulo5"/>
    <w:rsid w:val="00412DE1"/>
    <w:rPr>
      <w:rFonts w:ascii="Arial" w:eastAsia="Times New Roman" w:hAnsi="Arial" w:cs="Arial"/>
      <w:snapToGrid w:val="0"/>
      <w:lang w:eastAsia="en-US"/>
    </w:rPr>
  </w:style>
  <w:style w:type="character" w:customStyle="1" w:styleId="Ttulo6Char">
    <w:name w:val="Título 6 Char"/>
    <w:basedOn w:val="Fontepargpadro"/>
    <w:link w:val="Ttulo6"/>
    <w:rsid w:val="00412DE1"/>
    <w:rPr>
      <w:rFonts w:ascii="Arial" w:eastAsia="Times New Roman" w:hAnsi="Arial" w:cs="Arial"/>
      <w:iCs/>
      <w:snapToGrid w:val="0"/>
      <w:lang w:eastAsia="en-US"/>
    </w:rPr>
  </w:style>
  <w:style w:type="character" w:customStyle="1" w:styleId="Ttulo7Char">
    <w:name w:val="Título 7 Char"/>
    <w:basedOn w:val="Fontepargpadro"/>
    <w:link w:val="Ttulo7"/>
    <w:rsid w:val="00412DE1"/>
    <w:rPr>
      <w:rFonts w:ascii="Arial" w:eastAsia="Times New Roman" w:hAnsi="Arial" w:cs="Arial"/>
      <w:snapToGrid w:val="0"/>
      <w:lang w:eastAsia="en-US"/>
    </w:rPr>
  </w:style>
  <w:style w:type="character" w:customStyle="1" w:styleId="Ttulo8Char">
    <w:name w:val="Título 8 Char"/>
    <w:basedOn w:val="Fontepargpadro"/>
    <w:link w:val="Ttulo8"/>
    <w:rsid w:val="00412DE1"/>
    <w:rPr>
      <w:rFonts w:ascii="Arial" w:eastAsia="Times New Roman" w:hAnsi="Arial" w:cs="Arial"/>
      <w:i/>
      <w:iCs/>
      <w:snapToGrid w:val="0"/>
      <w:lang w:eastAsia="en-US"/>
    </w:rPr>
  </w:style>
  <w:style w:type="character" w:customStyle="1" w:styleId="Ttulo9Char">
    <w:name w:val="Título 9 Char"/>
    <w:basedOn w:val="Fontepargpadro"/>
    <w:link w:val="Ttulo9"/>
    <w:rsid w:val="00412DE1"/>
    <w:rPr>
      <w:rFonts w:ascii="Arial" w:eastAsia="Times New Roman" w:hAnsi="Arial" w:cs="Arial"/>
      <w:b/>
      <w:bCs/>
      <w:i/>
      <w:iCs/>
      <w:snapToGrid w:val="0"/>
      <w:sz w:val="18"/>
      <w:szCs w:val="18"/>
      <w:lang w:eastAsia="en-US"/>
    </w:rPr>
  </w:style>
  <w:style w:type="paragraph" w:customStyle="1" w:styleId="Explicao">
    <w:name w:val="Explicação"/>
    <w:basedOn w:val="Normal"/>
    <w:link w:val="ExplicaoChar"/>
    <w:autoRedefine/>
    <w:qFormat/>
    <w:rsid w:val="00F6244C"/>
    <w:pPr>
      <w:widowControl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Arial" w:eastAsia="Times New Roman" w:hAnsi="Arial" w:cs="Arial"/>
      <w:snapToGrid w:val="0"/>
      <w:color w:val="0D0D0D" w:themeColor="text1" w:themeTint="F2"/>
      <w:sz w:val="24"/>
      <w:szCs w:val="24"/>
    </w:rPr>
  </w:style>
  <w:style w:type="character" w:customStyle="1" w:styleId="ExplicaoChar">
    <w:name w:val="Explicação Char"/>
    <w:link w:val="Explicao"/>
    <w:rsid w:val="00F6244C"/>
    <w:rPr>
      <w:rFonts w:ascii="Arial" w:eastAsia="Times New Roman" w:hAnsi="Arial" w:cs="Arial"/>
      <w:snapToGrid w:val="0"/>
      <w:color w:val="0D0D0D" w:themeColor="text1" w:themeTint="F2"/>
      <w:sz w:val="24"/>
      <w:szCs w:val="24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792F1F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792F1F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92F1F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92F1F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92F1F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92F1F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92F1F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319C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E21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21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2104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21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210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6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I\Padr&#245;es\Padr&#227;oNexT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06A8E-9323-419D-9C2C-33EB12238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PadrãoNexTI</Template>
  <TotalTime>32</TotalTime>
  <Pages>6</Pages>
  <Words>607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Núcleo de Extensão em Tecnologia da Informação</vt:lpstr>
    </vt:vector>
  </TitlesOfParts>
  <Company/>
  <LinksUpToDate>false</LinksUpToDate>
  <CharactersWithSpaces>3883</CharactersWithSpaces>
  <SharedDoc>false</SharedDoc>
  <HLinks>
    <vt:vector size="6" baseType="variant">
      <vt:variant>
        <vt:i4>6553641</vt:i4>
      </vt:variant>
      <vt:variant>
        <vt:i4>0</vt:i4>
      </vt:variant>
      <vt:variant>
        <vt:i4>0</vt:i4>
      </vt:variant>
      <vt:variant>
        <vt:i4>5</vt:i4>
      </vt:variant>
      <vt:variant>
        <vt:lpwstr>http://nexti.fapce.com.br/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Núcleo de Extensão em Tecnologia da Informação</dc:title>
  <dc:creator>Sueide</dc:creator>
  <cp:lastModifiedBy>Sitio Barreiras</cp:lastModifiedBy>
  <cp:revision>5</cp:revision>
  <cp:lastPrinted>2011-08-11T18:17:00Z</cp:lastPrinted>
  <dcterms:created xsi:type="dcterms:W3CDTF">2016-04-27T11:10:00Z</dcterms:created>
  <dcterms:modified xsi:type="dcterms:W3CDTF">2016-04-27T11:41:00Z</dcterms:modified>
</cp:coreProperties>
</file>